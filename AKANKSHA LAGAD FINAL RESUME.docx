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1469" w14:textId="21CF2BE9" w:rsidR="00C067C5" w:rsidRPr="005732C8" w:rsidRDefault="005732C8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r w:rsidR="00E304E1">
        <w:rPr>
          <w:sz w:val="48"/>
          <w:szCs w:val="48"/>
        </w:rPr>
        <w:t>AKANKSHA LAGAD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6A2EAF8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951C6F4" w14:textId="5D4194A9" w:rsidR="00260D3F" w:rsidRPr="005732C8" w:rsidRDefault="00E304E1" w:rsidP="005166B5">
            <w:pPr>
              <w:pStyle w:val="ContactInfo"/>
              <w:spacing w:after="0"/>
              <w:rPr>
                <w:color w:val="191919" w:themeColor="background2" w:themeShade="1A"/>
                <w:sz w:val="24"/>
                <w:szCs w:val="24"/>
              </w:rPr>
            </w:pPr>
            <w:r>
              <w:rPr>
                <w:color w:val="0D0D0D" w:themeColor="text2" w:themeTint="F2"/>
                <w:sz w:val="24"/>
                <w:szCs w:val="24"/>
              </w:rPr>
              <w:t>Kennedy road</w:t>
            </w:r>
            <w:r w:rsidR="00653957">
              <w:rPr>
                <w:color w:val="0D0D0D" w:themeColor="text2" w:themeTint="F2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D0D0D" w:themeColor="text2" w:themeTint="F2"/>
                <w:sz w:val="24"/>
                <w:szCs w:val="24"/>
              </w:rPr>
              <w:t xml:space="preserve">Shivajinagar </w:t>
            </w:r>
            <w:r w:rsidR="005166B5" w:rsidRPr="005166B5">
              <w:rPr>
                <w:color w:val="0D0D0D" w:themeColor="text2" w:themeTint="F2"/>
                <w:sz w:val="24"/>
                <w:szCs w:val="24"/>
              </w:rPr>
              <w:t>,</w:t>
            </w:r>
            <w:proofErr w:type="gramEnd"/>
            <w:r w:rsidR="005166B5" w:rsidRPr="005166B5">
              <w:rPr>
                <w:color w:val="0D0D0D" w:themeColor="text2" w:themeTint="F2"/>
                <w:sz w:val="24"/>
                <w:szCs w:val="24"/>
              </w:rPr>
              <w:t>pun</w:t>
            </w:r>
            <w:r>
              <w:rPr>
                <w:color w:val="0D0D0D" w:themeColor="text2" w:themeTint="F2"/>
                <w:sz w:val="24"/>
                <w:szCs w:val="24"/>
              </w:rPr>
              <w:t>e</w:t>
            </w:r>
            <w:r w:rsidR="00260D3F" w:rsidRPr="005166B5">
              <w:rPr>
                <w:color w:val="0D0D0D" w:themeColor="text2" w:themeTint="F2"/>
                <w:sz w:val="24"/>
                <w:szCs w:val="24"/>
              </w:rPr>
              <w:t>|</w:t>
            </w:r>
            <w:r>
              <w:rPr>
                <w:color w:val="0D0D0D" w:themeColor="text2" w:themeTint="F2"/>
                <w:sz w:val="24"/>
                <w:szCs w:val="24"/>
              </w:rPr>
              <w:t>9284605676|akankshalagad66@gmail.com</w:t>
            </w:r>
            <w:r w:rsidRPr="005732C8">
              <w:rPr>
                <w:color w:val="191919" w:themeColor="background2" w:themeShade="1A"/>
                <w:sz w:val="24"/>
                <w:szCs w:val="24"/>
              </w:rPr>
              <w:t xml:space="preserve"> </w:t>
            </w:r>
          </w:p>
          <w:p w14:paraId="46F42076" w14:textId="07F06F24" w:rsidR="00E304E1" w:rsidRDefault="005732C8" w:rsidP="00E304E1">
            <w:proofErr w:type="spellStart"/>
            <w:proofErr w:type="gramStart"/>
            <w:r>
              <w:rPr>
                <w:color w:val="0D0D0D" w:themeColor="text2" w:themeTint="F2"/>
                <w:sz w:val="24"/>
                <w:szCs w:val="24"/>
              </w:rPr>
              <w:t>Linkdin</w:t>
            </w:r>
            <w:proofErr w:type="spellEnd"/>
            <w:r w:rsidR="00E304E1">
              <w:rPr>
                <w:color w:val="0D0D0D" w:themeColor="text2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2" w:themeTint="F2"/>
                <w:sz w:val="24"/>
                <w:szCs w:val="24"/>
              </w:rPr>
              <w:t xml:space="preserve"> :</w:t>
            </w:r>
            <w:proofErr w:type="gramEnd"/>
            <w:r>
              <w:rPr>
                <w:color w:val="0D0D0D" w:themeColor="text2" w:themeTint="F2"/>
                <w:sz w:val="24"/>
                <w:szCs w:val="24"/>
              </w:rPr>
              <w:t xml:space="preserve"> </w:t>
            </w:r>
            <w:r w:rsidR="00E304E1">
              <w:t>https://www.linkedin.com/in/akanksha-lagad-25b4931b7</w:t>
            </w:r>
          </w:p>
          <w:p w14:paraId="114A4B12" w14:textId="1E8E28B5" w:rsidR="005732C8" w:rsidRPr="005732C8" w:rsidRDefault="005732C8" w:rsidP="005166B5">
            <w:pPr>
              <w:pStyle w:val="ContactInfo"/>
              <w:spacing w:after="0"/>
              <w:rPr>
                <w:color w:val="0D0D0D" w:themeColor="text2" w:themeTint="F2"/>
                <w:sz w:val="24"/>
                <w:szCs w:val="24"/>
              </w:rPr>
            </w:pPr>
          </w:p>
        </w:tc>
      </w:tr>
    </w:tbl>
    <w:p w14:paraId="1C0FCA06" w14:textId="77777777" w:rsidR="005166B5" w:rsidRDefault="005166B5" w:rsidP="005166B5">
      <w:pPr>
        <w:pStyle w:val="Title"/>
        <w:rPr>
          <w:sz w:val="44"/>
          <w:szCs w:val="44"/>
        </w:rPr>
      </w:pPr>
    </w:p>
    <w:p w14:paraId="24C5F9B6" w14:textId="77777777" w:rsidR="00C067C5" w:rsidRPr="005732C8" w:rsidRDefault="005166B5" w:rsidP="005166B5">
      <w:pPr>
        <w:pStyle w:val="Title"/>
        <w:rPr>
          <w:color w:val="0D0D0D" w:themeColor="text2" w:themeTint="F2"/>
          <w:sz w:val="32"/>
          <w:szCs w:val="32"/>
        </w:rPr>
      </w:pPr>
      <w:r w:rsidRPr="005732C8">
        <w:rPr>
          <w:color w:val="0D0D0D" w:themeColor="text2" w:themeTint="F2"/>
          <w:sz w:val="32"/>
          <w:szCs w:val="32"/>
        </w:rPr>
        <w:t>objective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37436AA0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A097110" w14:textId="4DC65CB7" w:rsidR="00260D3F" w:rsidRPr="00843164" w:rsidRDefault="00E304E1" w:rsidP="003734ED">
            <w:r w:rsidRPr="00E304E1">
              <w:t xml:space="preserve">I am Electronics and telecommunication </w:t>
            </w:r>
            <w:proofErr w:type="gramStart"/>
            <w:r w:rsidRPr="00E304E1">
              <w:t>undergraduate</w:t>
            </w:r>
            <w:r>
              <w:t xml:space="preserve"> </w:t>
            </w:r>
            <w:r w:rsidRPr="00E304E1">
              <w:t>.Learning</w:t>
            </w:r>
            <w:proofErr w:type="gramEnd"/>
            <w:r w:rsidRPr="00E304E1">
              <w:t xml:space="preserve"> </w:t>
            </w:r>
            <w:proofErr w:type="spellStart"/>
            <w:r w:rsidRPr="00E304E1">
              <w:t>everyday</w:t>
            </w:r>
            <w:proofErr w:type="spellEnd"/>
            <w:r w:rsidRPr="00E304E1">
              <w:t xml:space="preserve">. I am quick learner who loves to go deep inside every new concept I come </w:t>
            </w:r>
            <w:proofErr w:type="gramStart"/>
            <w:r w:rsidRPr="00E304E1">
              <w:t>across</w:t>
            </w:r>
            <w:r>
              <w:t xml:space="preserve"> </w:t>
            </w:r>
            <w:r w:rsidRPr="00E304E1">
              <w:t>.I</w:t>
            </w:r>
            <w:proofErr w:type="gramEnd"/>
            <w:r w:rsidRPr="00E304E1">
              <w:t xml:space="preserve"> believe sharing is the only way to learn things</w:t>
            </w:r>
            <w:r>
              <w:t xml:space="preserve"> </w:t>
            </w:r>
            <w:r w:rsidRPr="00E304E1">
              <w:t xml:space="preserve">.I am web developer, designer, problem solver. I like learning through </w:t>
            </w:r>
            <w:proofErr w:type="gramStart"/>
            <w:r w:rsidRPr="00E304E1">
              <w:t>implementing</w:t>
            </w:r>
            <w:r>
              <w:t xml:space="preserve"> </w:t>
            </w:r>
            <w:r w:rsidRPr="00E304E1">
              <w:t>.Machine</w:t>
            </w:r>
            <w:proofErr w:type="gramEnd"/>
            <w:r w:rsidRPr="00E304E1">
              <w:t xml:space="preserve"> learning enthusiast and Currently finding my way to </w:t>
            </w:r>
            <w:r>
              <w:t xml:space="preserve">decentralized </w:t>
            </w:r>
            <w:r w:rsidRPr="00E304E1">
              <w:t xml:space="preserve"> world.</w:t>
            </w:r>
          </w:p>
        </w:tc>
      </w:tr>
    </w:tbl>
    <w:sdt>
      <w:sdtPr>
        <w:rPr>
          <w:color w:val="3E3E3E" w:themeColor="background2" w:themeShade="40"/>
          <w:sz w:val="32"/>
          <w:szCs w:val="32"/>
        </w:rPr>
        <w:alias w:val="Skills &amp; Abilities heading:"/>
        <w:tag w:val="Skills &amp; Abilities heading:"/>
        <w:id w:val="-1758198345"/>
        <w:placeholder>
          <w:docPart w:val="B66F3E64A94D42A0A3C358766FF7A852"/>
        </w:placeholder>
        <w:temporary/>
        <w:showingPlcHdr/>
        <w15:appearance w15:val="hidden"/>
      </w:sdtPr>
      <w:sdtEndPr>
        <w:rPr>
          <w:color w:val="595959" w:themeColor="text1" w:themeTint="A6"/>
          <w:sz w:val="26"/>
          <w:szCs w:val="34"/>
        </w:rPr>
      </w:sdtEndPr>
      <w:sdtContent>
        <w:p w14:paraId="305E409C" w14:textId="77777777" w:rsidR="00126049" w:rsidRPr="00843164" w:rsidRDefault="00126049" w:rsidP="002563E8">
          <w:pPr>
            <w:pStyle w:val="Heading1"/>
          </w:pPr>
          <w:r w:rsidRPr="005732C8">
            <w:rPr>
              <w:color w:val="0D0D0D" w:themeColor="text2" w:themeTint="F2"/>
              <w:sz w:val="32"/>
              <w:szCs w:val="32"/>
            </w:rPr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39DE63B1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AE17B43" w14:textId="276663FA" w:rsidR="008D5B41" w:rsidRPr="005732C8" w:rsidRDefault="008D5B41" w:rsidP="008D5B41">
            <w:pPr>
              <w:pStyle w:val="ListParagraph"/>
              <w:numPr>
                <w:ilvl w:val="0"/>
                <w:numId w:val="15"/>
              </w:numPr>
              <w:rPr>
                <w:color w:val="191919" w:themeColor="background2" w:themeShade="1A"/>
              </w:rPr>
            </w:pPr>
            <w:proofErr w:type="gramStart"/>
            <w:r w:rsidRPr="005732C8">
              <w:rPr>
                <w:color w:val="191919" w:themeColor="background2" w:themeShade="1A"/>
              </w:rPr>
              <w:t>HTML,CSS</w:t>
            </w:r>
            <w:proofErr w:type="gramEnd"/>
            <w:r w:rsidR="0079705F">
              <w:rPr>
                <w:color w:val="191919" w:themeColor="background2" w:themeShade="1A"/>
              </w:rPr>
              <w:t>,JAVASCRIPT</w:t>
            </w:r>
          </w:p>
          <w:p w14:paraId="274283F8" w14:textId="01B57DBB" w:rsidR="00260D3F" w:rsidRPr="005732C8" w:rsidRDefault="008D5B41" w:rsidP="008D5B41">
            <w:pPr>
              <w:pStyle w:val="ListParagraph"/>
              <w:numPr>
                <w:ilvl w:val="0"/>
                <w:numId w:val="15"/>
              </w:numPr>
              <w:rPr>
                <w:color w:val="191919" w:themeColor="background2" w:themeShade="1A"/>
              </w:rPr>
            </w:pPr>
            <w:proofErr w:type="gramStart"/>
            <w:r w:rsidRPr="005732C8">
              <w:rPr>
                <w:color w:val="191919" w:themeColor="background2" w:themeShade="1A"/>
              </w:rPr>
              <w:t>PYTHON,JAVA</w:t>
            </w:r>
            <w:proofErr w:type="gramEnd"/>
            <w:r w:rsidR="001A6F41">
              <w:rPr>
                <w:color w:val="191919" w:themeColor="background2" w:themeShade="1A"/>
              </w:rPr>
              <w:t>,DATA STUCTURE</w:t>
            </w:r>
          </w:p>
          <w:p w14:paraId="3DCD97A3" w14:textId="77777777" w:rsidR="008D5B41" w:rsidRPr="005732C8" w:rsidRDefault="008D5B41" w:rsidP="008D5B41">
            <w:pPr>
              <w:pStyle w:val="ListParagraph"/>
              <w:numPr>
                <w:ilvl w:val="0"/>
                <w:numId w:val="15"/>
              </w:numPr>
              <w:rPr>
                <w:color w:val="191919" w:themeColor="background2" w:themeShade="1A"/>
              </w:rPr>
            </w:pPr>
            <w:r w:rsidRPr="005732C8">
              <w:rPr>
                <w:color w:val="191919" w:themeColor="background2" w:themeShade="1A"/>
              </w:rPr>
              <w:t>MACHINE LEARNING</w:t>
            </w:r>
          </w:p>
          <w:p w14:paraId="133F1A31" w14:textId="5264C345" w:rsidR="008D5B41" w:rsidRPr="00E304E1" w:rsidRDefault="008D5B41" w:rsidP="00E304E1">
            <w:pPr>
              <w:ind w:left="360"/>
              <w:rPr>
                <w:color w:val="191919" w:themeColor="background2" w:themeShade="1A"/>
              </w:rPr>
            </w:pPr>
          </w:p>
          <w:p w14:paraId="76DC7255" w14:textId="2711687A" w:rsidR="00653957" w:rsidRPr="00653957" w:rsidRDefault="005732C8" w:rsidP="00653957">
            <w:pPr>
              <w:pStyle w:val="Heading1"/>
              <w:spacing w:before="0"/>
              <w:outlineLvl w:val="0"/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>courses</w:t>
            </w:r>
          </w:p>
          <w:p w14:paraId="021B315A" w14:textId="77777777" w:rsidR="008D5B41" w:rsidRPr="005732C8" w:rsidRDefault="00653957" w:rsidP="00653957">
            <w:pPr>
              <w:pStyle w:val="ListParagraph"/>
              <w:numPr>
                <w:ilvl w:val="0"/>
                <w:numId w:val="16"/>
              </w:numPr>
              <w:spacing w:after="0"/>
              <w:rPr>
                <w:color w:val="191919" w:themeColor="background2" w:themeShade="1A"/>
              </w:rPr>
            </w:pPr>
            <w:r w:rsidRPr="005732C8">
              <w:rPr>
                <w:color w:val="191919" w:themeColor="background2" w:themeShade="1A"/>
              </w:rPr>
              <w:t xml:space="preserve">ML by COEP and IIT </w:t>
            </w:r>
            <w:proofErr w:type="spellStart"/>
            <w:r w:rsidRPr="005732C8">
              <w:rPr>
                <w:color w:val="191919" w:themeColor="background2" w:themeShade="1A"/>
              </w:rPr>
              <w:t>kharagpur</w:t>
            </w:r>
            <w:proofErr w:type="spellEnd"/>
          </w:p>
          <w:p w14:paraId="6840F095" w14:textId="77777777" w:rsidR="00653957" w:rsidRPr="005732C8" w:rsidRDefault="005732C8" w:rsidP="00653957">
            <w:pPr>
              <w:pStyle w:val="ListParagraph"/>
              <w:numPr>
                <w:ilvl w:val="0"/>
                <w:numId w:val="16"/>
              </w:numPr>
              <w:spacing w:after="0"/>
              <w:rPr>
                <w:color w:val="191919" w:themeColor="background2" w:themeShade="1A"/>
              </w:rPr>
            </w:pPr>
            <w:r w:rsidRPr="005732C8">
              <w:rPr>
                <w:color w:val="191919" w:themeColor="background2" w:themeShade="1A"/>
              </w:rPr>
              <w:t xml:space="preserve">AI and ML by PICT </w:t>
            </w:r>
          </w:p>
          <w:p w14:paraId="1E5A6863" w14:textId="58B23A4D" w:rsidR="005732C8" w:rsidRPr="00E304E1" w:rsidRDefault="005732C8" w:rsidP="00E304E1">
            <w:pPr>
              <w:spacing w:after="0"/>
              <w:rPr>
                <w:color w:val="191919" w:themeColor="background2" w:themeShade="1A"/>
              </w:rPr>
            </w:pPr>
          </w:p>
          <w:p w14:paraId="0D6369CC" w14:textId="77777777" w:rsidR="008D5B41" w:rsidRPr="00843164" w:rsidRDefault="008D5B41" w:rsidP="000320ED">
            <w:pPr>
              <w:pStyle w:val="ListParagraph"/>
              <w:spacing w:after="0"/>
            </w:pPr>
          </w:p>
        </w:tc>
      </w:tr>
    </w:tbl>
    <w:p w14:paraId="23A35A10" w14:textId="77777777" w:rsidR="00843164" w:rsidRPr="00653957" w:rsidRDefault="008D5B41" w:rsidP="000320ED">
      <w:pPr>
        <w:pStyle w:val="Heading1"/>
        <w:spacing w:before="0"/>
        <w:rPr>
          <w:color w:val="262626" w:themeColor="text2" w:themeTint="D9"/>
          <w:sz w:val="32"/>
          <w:szCs w:val="32"/>
        </w:rPr>
      </w:pPr>
      <w:r w:rsidRPr="00653957">
        <w:rPr>
          <w:color w:val="262626" w:themeColor="text2" w:themeTint="D9"/>
          <w:sz w:val="32"/>
          <w:szCs w:val="32"/>
        </w:rPr>
        <w:t>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49BEBE8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B696EE5" w14:textId="77777777" w:rsidR="00E304E1" w:rsidRDefault="00E304E1" w:rsidP="00F317ED">
            <w:pPr>
              <w:pStyle w:val="Date"/>
              <w:spacing w:after="0"/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 xml:space="preserve">AUG </w:t>
            </w:r>
            <w:r w:rsidR="008D5B41" w:rsidRPr="00F317ED">
              <w:rPr>
                <w:color w:val="0D0D0D" w:themeColor="text2" w:themeTint="F2"/>
              </w:rPr>
              <w:t>2021</w:t>
            </w:r>
            <w:r w:rsidR="00843164" w:rsidRPr="00F317ED">
              <w:rPr>
                <w:color w:val="0D0D0D" w:themeColor="text2" w:themeTint="F2"/>
              </w:rPr>
              <w:t>-</w:t>
            </w:r>
          </w:p>
          <w:p w14:paraId="4CC2ECB5" w14:textId="3FDD649B" w:rsidR="00843164" w:rsidRPr="00F317ED" w:rsidRDefault="00E304E1" w:rsidP="00F317ED">
            <w:pPr>
              <w:pStyle w:val="Date"/>
              <w:spacing w:after="0"/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>SEP 2021</w:t>
            </w:r>
          </w:p>
        </w:tc>
        <w:tc>
          <w:tcPr>
            <w:tcW w:w="4087" w:type="pct"/>
          </w:tcPr>
          <w:p w14:paraId="365150C6" w14:textId="3DFEC76D" w:rsidR="00E304E1" w:rsidRDefault="00E304E1" w:rsidP="00297EBC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>Web developer intern, Lets grow more</w:t>
            </w:r>
          </w:p>
          <w:p w14:paraId="27BE4737" w14:textId="5A10C7F3" w:rsidR="00843164" w:rsidRPr="00653957" w:rsidRDefault="00E304E1" w:rsidP="00E304E1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>. Web development tasks</w:t>
            </w:r>
          </w:p>
        </w:tc>
      </w:tr>
      <w:tr w:rsidR="00843164" w:rsidRPr="00843164" w14:paraId="42A9E749" w14:textId="77777777" w:rsidTr="00526C73">
        <w:tc>
          <w:tcPr>
            <w:tcW w:w="913" w:type="pct"/>
          </w:tcPr>
          <w:p w14:paraId="01B77AAE" w14:textId="77777777" w:rsidR="00653957" w:rsidRDefault="00653957" w:rsidP="000320ED">
            <w:pPr>
              <w:rPr>
                <w:color w:val="0D0D0D" w:themeColor="text2" w:themeTint="F2"/>
              </w:rPr>
            </w:pPr>
          </w:p>
          <w:p w14:paraId="75B03C29" w14:textId="2DD16BA9" w:rsidR="000320ED" w:rsidRDefault="001A6F41" w:rsidP="000320ED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 xml:space="preserve">OCT </w:t>
            </w:r>
            <w:r w:rsidR="00E304E1">
              <w:rPr>
                <w:color w:val="0D0D0D" w:themeColor="text2" w:themeTint="F2"/>
              </w:rPr>
              <w:t>2021</w:t>
            </w:r>
            <w:r w:rsidR="00F317ED">
              <w:rPr>
                <w:color w:val="0D0D0D" w:themeColor="text2" w:themeTint="F2"/>
              </w:rPr>
              <w:t>-</w:t>
            </w:r>
          </w:p>
          <w:p w14:paraId="5DE6BC3C" w14:textId="2636A848" w:rsidR="00E304E1" w:rsidRDefault="0079705F" w:rsidP="000320ED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>DEC 2021</w:t>
            </w:r>
          </w:p>
          <w:p w14:paraId="19E29FDC" w14:textId="261B7C43" w:rsidR="0079705F" w:rsidRDefault="0079705F" w:rsidP="000320ED">
            <w:pPr>
              <w:rPr>
                <w:color w:val="0D0D0D" w:themeColor="text2" w:themeTint="F2"/>
              </w:rPr>
            </w:pPr>
          </w:p>
          <w:p w14:paraId="077AD8CE" w14:textId="59E80846" w:rsidR="0079705F" w:rsidRDefault="0079705F" w:rsidP="000320ED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>DEC 2021</w:t>
            </w:r>
          </w:p>
          <w:p w14:paraId="08CB51B2" w14:textId="3DA2BA04" w:rsidR="0079705F" w:rsidRDefault="0079705F" w:rsidP="000320ED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 xml:space="preserve"> JAN 2121</w:t>
            </w:r>
          </w:p>
          <w:p w14:paraId="04CF1F8F" w14:textId="77777777" w:rsidR="0079705F" w:rsidRDefault="0079705F" w:rsidP="000320ED">
            <w:pPr>
              <w:rPr>
                <w:color w:val="0D0D0D" w:themeColor="text2" w:themeTint="F2"/>
              </w:rPr>
            </w:pPr>
          </w:p>
          <w:p w14:paraId="76EA178F" w14:textId="1A4C8676" w:rsidR="0079705F" w:rsidRPr="00F317ED" w:rsidRDefault="0079705F" w:rsidP="000320ED">
            <w:pPr>
              <w:rPr>
                <w:color w:val="0D0D0D" w:themeColor="text2" w:themeTint="F2"/>
              </w:rPr>
            </w:pPr>
          </w:p>
        </w:tc>
        <w:tc>
          <w:tcPr>
            <w:tcW w:w="4087" w:type="pct"/>
          </w:tcPr>
          <w:p w14:paraId="7712FC4A" w14:textId="77777777" w:rsidR="00653957" w:rsidRDefault="00653957" w:rsidP="00F317ED">
            <w:pPr>
              <w:spacing w:after="0"/>
              <w:rPr>
                <w:color w:val="0D0D0D" w:themeColor="text2" w:themeTint="F2"/>
              </w:rPr>
            </w:pPr>
          </w:p>
          <w:p w14:paraId="2E65A449" w14:textId="26C7104F" w:rsidR="00F317ED" w:rsidRDefault="000320ED" w:rsidP="00653957">
            <w:pPr>
              <w:rPr>
                <w:color w:val="0D0D0D" w:themeColor="text2" w:themeTint="F2"/>
              </w:rPr>
            </w:pPr>
            <w:r w:rsidRPr="00F317ED">
              <w:rPr>
                <w:color w:val="0D0D0D" w:themeColor="text2" w:themeTint="F2"/>
              </w:rPr>
              <w:t>Cam</w:t>
            </w:r>
            <w:r w:rsidR="00F317ED">
              <w:rPr>
                <w:color w:val="0D0D0D" w:themeColor="text2" w:themeTint="F2"/>
              </w:rPr>
              <w:t xml:space="preserve">pus </w:t>
            </w:r>
            <w:proofErr w:type="gramStart"/>
            <w:r w:rsidR="00F317ED">
              <w:rPr>
                <w:color w:val="0D0D0D" w:themeColor="text2" w:themeTint="F2"/>
              </w:rPr>
              <w:t>ambassado</w:t>
            </w:r>
            <w:r w:rsidR="00E304E1">
              <w:rPr>
                <w:color w:val="0D0D0D" w:themeColor="text2" w:themeTint="F2"/>
              </w:rPr>
              <w:t xml:space="preserve">r </w:t>
            </w:r>
            <w:r w:rsidR="00F317ED">
              <w:rPr>
                <w:color w:val="0D0D0D" w:themeColor="text2" w:themeTint="F2"/>
              </w:rPr>
              <w:t>,</w:t>
            </w:r>
            <w:proofErr w:type="gramEnd"/>
            <w:r w:rsidR="00D52AAE">
              <w:rPr>
                <w:color w:val="0D0D0D" w:themeColor="text2" w:themeTint="F2"/>
              </w:rPr>
              <w:t xml:space="preserve"> </w:t>
            </w:r>
            <w:proofErr w:type="spellStart"/>
            <w:r w:rsidR="001A6F41">
              <w:rPr>
                <w:color w:val="0D0D0D" w:themeColor="text2" w:themeTint="F2"/>
              </w:rPr>
              <w:t>Intershala</w:t>
            </w:r>
            <w:proofErr w:type="spellEnd"/>
            <w:r w:rsidR="001A6F41">
              <w:rPr>
                <w:color w:val="0D0D0D" w:themeColor="text2" w:themeTint="F2"/>
              </w:rPr>
              <w:t xml:space="preserve"> (ISP 25)</w:t>
            </w:r>
          </w:p>
          <w:p w14:paraId="3DC96CE8" w14:textId="7363E1AF" w:rsidR="0079705F" w:rsidRDefault="0079705F" w:rsidP="00653957">
            <w:pPr>
              <w:rPr>
                <w:color w:val="0D0D0D" w:themeColor="text2" w:themeTint="F2"/>
              </w:rPr>
            </w:pPr>
          </w:p>
          <w:p w14:paraId="59D5FBDF" w14:textId="012C7940" w:rsidR="0079705F" w:rsidRDefault="0079705F" w:rsidP="00653957">
            <w:pPr>
              <w:rPr>
                <w:color w:val="0D0D0D" w:themeColor="text2" w:themeTint="F2"/>
              </w:rPr>
            </w:pPr>
          </w:p>
          <w:p w14:paraId="0FEA8CE6" w14:textId="517BE684" w:rsidR="0079705F" w:rsidRDefault="0079705F" w:rsidP="00653957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 xml:space="preserve">THE SPARKS FOUNDATION | REMOTE </w:t>
            </w:r>
          </w:p>
          <w:p w14:paraId="19472CB9" w14:textId="5408AC4C" w:rsidR="0079705F" w:rsidRDefault="0079705F" w:rsidP="00653957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>(WEB DEVELOPMENT)</w:t>
            </w:r>
          </w:p>
          <w:p w14:paraId="4CDC5545" w14:textId="352A3258" w:rsidR="00653957" w:rsidRDefault="0079705F" w:rsidP="008B1491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 xml:space="preserve">     *BASIC BANKING SYSTEM</w:t>
            </w:r>
          </w:p>
          <w:p w14:paraId="3BC0082A" w14:textId="77777777" w:rsidR="00653957" w:rsidRDefault="00653957" w:rsidP="00F317ED">
            <w:pPr>
              <w:spacing w:after="0"/>
              <w:rPr>
                <w:color w:val="0D0D0D" w:themeColor="text2" w:themeTint="F2"/>
              </w:rPr>
            </w:pPr>
          </w:p>
          <w:p w14:paraId="510613C4" w14:textId="77777777" w:rsidR="00653957" w:rsidRPr="00F317ED" w:rsidRDefault="00653957" w:rsidP="00F317ED">
            <w:pPr>
              <w:spacing w:after="0"/>
              <w:rPr>
                <w:color w:val="0D0D0D" w:themeColor="text2" w:themeTint="F2"/>
              </w:rPr>
            </w:pPr>
          </w:p>
          <w:p w14:paraId="71311E3E" w14:textId="77777777" w:rsidR="000320ED" w:rsidRPr="00F317ED" w:rsidRDefault="000320ED" w:rsidP="000320ED">
            <w:pPr>
              <w:rPr>
                <w:color w:val="0D0D0D" w:themeColor="text2" w:themeTint="F2"/>
              </w:rPr>
            </w:pPr>
          </w:p>
          <w:p w14:paraId="04621AC7" w14:textId="77777777" w:rsidR="000320ED" w:rsidRPr="00F317ED" w:rsidRDefault="000320ED" w:rsidP="000320ED">
            <w:pPr>
              <w:pStyle w:val="ListBullet"/>
              <w:numPr>
                <w:ilvl w:val="0"/>
                <w:numId w:val="0"/>
              </w:numPr>
              <w:rPr>
                <w:color w:val="0D0D0D" w:themeColor="text2" w:themeTint="F2"/>
              </w:rPr>
            </w:pPr>
          </w:p>
        </w:tc>
      </w:tr>
    </w:tbl>
    <w:sdt>
      <w:sdtPr>
        <w:alias w:val="Education heading:"/>
        <w:tag w:val="Education heading:"/>
        <w:id w:val="989682148"/>
        <w:placeholder>
          <w:docPart w:val="F3F58E8C157F482D942BCA54EC3B2D20"/>
        </w:placeholder>
        <w:temporary/>
        <w:showingPlcHdr/>
        <w15:appearance w15:val="hidden"/>
      </w:sdtPr>
      <w:sdtEndPr/>
      <w:sdtContent>
        <w:p w14:paraId="0B1AAEB2" w14:textId="77777777" w:rsidR="00843164" w:rsidRPr="00843164" w:rsidRDefault="00843164" w:rsidP="00653957">
          <w:pPr>
            <w:pStyle w:val="Heading1"/>
            <w:spacing w:before="0"/>
          </w:pPr>
          <w:r w:rsidRPr="00F317ED">
            <w:rPr>
              <w:color w:val="191919" w:themeColor="background2" w:themeShade="1A"/>
            </w:rPr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3740288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19AC879B" w14:textId="77777777" w:rsidR="00843164" w:rsidRPr="00843164" w:rsidRDefault="00DF6061" w:rsidP="00DF6061">
            <w:pPr>
              <w:pStyle w:val="Date"/>
            </w:pPr>
            <w:r w:rsidRPr="00DF6061">
              <w:t>2019-present</w:t>
            </w:r>
          </w:p>
        </w:tc>
        <w:tc>
          <w:tcPr>
            <w:tcW w:w="4087" w:type="pct"/>
          </w:tcPr>
          <w:p w14:paraId="0ADB0DD8" w14:textId="484F79A0" w:rsidR="00BD38FE" w:rsidRPr="00F317ED" w:rsidRDefault="00E23F8D" w:rsidP="00BD38FE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>Ba</w:t>
            </w:r>
            <w:r w:rsidR="00BD38FE" w:rsidRPr="00F317ED">
              <w:rPr>
                <w:color w:val="0D0D0D" w:themeColor="text2" w:themeTint="F2"/>
              </w:rPr>
              <w:t>chelor of engineering (</w:t>
            </w:r>
            <w:r w:rsidR="00D52AAE">
              <w:rPr>
                <w:color w:val="0D0D0D" w:themeColor="text2" w:themeTint="F2"/>
              </w:rPr>
              <w:t>Electronics and Telecommunication</w:t>
            </w:r>
            <w:r w:rsidR="00BD38FE" w:rsidRPr="00F317ED">
              <w:rPr>
                <w:color w:val="0D0D0D" w:themeColor="text2" w:themeTint="F2"/>
              </w:rPr>
              <w:t>)</w:t>
            </w:r>
          </w:p>
          <w:p w14:paraId="10AEC45B" w14:textId="1D3EBD82" w:rsidR="00BD38FE" w:rsidRPr="00F317ED" w:rsidRDefault="00D52AAE" w:rsidP="00BD38FE">
            <w:pPr>
              <w:rPr>
                <w:color w:val="0D0D0D" w:themeColor="text2" w:themeTint="F2"/>
              </w:rPr>
            </w:pPr>
            <w:r>
              <w:rPr>
                <w:color w:val="0D0D0D" w:themeColor="text2" w:themeTint="F2"/>
              </w:rPr>
              <w:t xml:space="preserve">AISSMS </w:t>
            </w:r>
            <w:proofErr w:type="spellStart"/>
            <w:proofErr w:type="gramStart"/>
            <w:r>
              <w:rPr>
                <w:color w:val="0D0D0D" w:themeColor="text2" w:themeTint="F2"/>
              </w:rPr>
              <w:t>IOIT</w:t>
            </w:r>
            <w:r w:rsidR="00BD38FE" w:rsidRPr="00F317ED">
              <w:rPr>
                <w:color w:val="0D0D0D" w:themeColor="text2" w:themeTint="F2"/>
              </w:rPr>
              <w:t>,Pune</w:t>
            </w:r>
            <w:proofErr w:type="spellEnd"/>
            <w:proofErr w:type="gramEnd"/>
          </w:p>
          <w:p w14:paraId="1BAF82F8" w14:textId="0F2B8A67" w:rsidR="00BD38FE" w:rsidRPr="00843164" w:rsidRDefault="00BD38FE" w:rsidP="00BD38FE">
            <w:r w:rsidRPr="00F317ED">
              <w:rPr>
                <w:color w:val="0D0D0D" w:themeColor="text2" w:themeTint="F2"/>
              </w:rPr>
              <w:t xml:space="preserve">SE </w:t>
            </w:r>
            <w:proofErr w:type="spellStart"/>
            <w:r w:rsidRPr="00F317ED">
              <w:rPr>
                <w:color w:val="0D0D0D" w:themeColor="text2" w:themeTint="F2"/>
              </w:rPr>
              <w:t>sgpa</w:t>
            </w:r>
            <w:proofErr w:type="spellEnd"/>
            <w:r w:rsidRPr="00F317ED">
              <w:rPr>
                <w:color w:val="0D0D0D" w:themeColor="text2" w:themeTint="F2"/>
              </w:rPr>
              <w:t xml:space="preserve"> </w:t>
            </w:r>
            <w:r w:rsidR="00D52AAE">
              <w:rPr>
                <w:color w:val="0D0D0D" w:themeColor="text2" w:themeTint="F2"/>
              </w:rPr>
              <w:t>7.65</w:t>
            </w:r>
            <w:r w:rsidRPr="00F317ED">
              <w:rPr>
                <w:color w:val="0D0D0D" w:themeColor="text2" w:themeTint="F2"/>
              </w:rPr>
              <w:t>%</w:t>
            </w:r>
          </w:p>
        </w:tc>
      </w:tr>
      <w:tr w:rsidR="00BD38FE" w:rsidRPr="00843164" w14:paraId="16841007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335EB07C" w14:textId="77777777" w:rsidR="00BD38FE" w:rsidRPr="00DF6061" w:rsidRDefault="00BD38FE" w:rsidP="00DF6061">
            <w:pPr>
              <w:pStyle w:val="Date"/>
            </w:pPr>
            <w:r>
              <w:t>2017-2019</w:t>
            </w:r>
          </w:p>
        </w:tc>
        <w:tc>
          <w:tcPr>
            <w:tcW w:w="4087" w:type="pct"/>
          </w:tcPr>
          <w:p w14:paraId="52A553CC" w14:textId="77777777" w:rsidR="00BD38FE" w:rsidRPr="00F317ED" w:rsidRDefault="00BD38FE" w:rsidP="00BD38FE">
            <w:pPr>
              <w:rPr>
                <w:color w:val="191919" w:themeColor="background2" w:themeShade="1A"/>
              </w:rPr>
            </w:pPr>
            <w:r w:rsidRPr="00F317ED">
              <w:rPr>
                <w:color w:val="191919" w:themeColor="background2" w:themeShade="1A"/>
              </w:rPr>
              <w:t>Higher secondary certificate</w:t>
            </w:r>
          </w:p>
          <w:p w14:paraId="24A3AE4A" w14:textId="77777777" w:rsidR="00D52AAE" w:rsidRDefault="00D52AAE" w:rsidP="00BD38FE">
            <w:pPr>
              <w:rPr>
                <w:color w:val="191919" w:themeColor="background2" w:themeShade="1A"/>
              </w:rPr>
            </w:pPr>
            <w:r>
              <w:rPr>
                <w:color w:val="191919" w:themeColor="background2" w:themeShade="1A"/>
              </w:rPr>
              <w:t xml:space="preserve">SCSM </w:t>
            </w:r>
            <w:r w:rsidR="00BD38FE" w:rsidRPr="00F317ED">
              <w:rPr>
                <w:color w:val="191919" w:themeColor="background2" w:themeShade="1A"/>
              </w:rPr>
              <w:t>coll</w:t>
            </w:r>
            <w:r w:rsidR="00F317ED">
              <w:rPr>
                <w:color w:val="191919" w:themeColor="background2" w:themeShade="1A"/>
              </w:rPr>
              <w:t>e</w:t>
            </w:r>
            <w:r w:rsidR="00BD38FE" w:rsidRPr="00F317ED">
              <w:rPr>
                <w:color w:val="191919" w:themeColor="background2" w:themeShade="1A"/>
              </w:rPr>
              <w:t>ge</w:t>
            </w:r>
            <w:r>
              <w:rPr>
                <w:color w:val="191919" w:themeColor="background2" w:themeShade="1A"/>
              </w:rPr>
              <w:t xml:space="preserve">, </w:t>
            </w:r>
            <w:proofErr w:type="spellStart"/>
            <w:r>
              <w:rPr>
                <w:color w:val="191919" w:themeColor="background2" w:themeShade="1A"/>
              </w:rPr>
              <w:t>Shrigonda</w:t>
            </w:r>
            <w:proofErr w:type="spellEnd"/>
            <w:r>
              <w:rPr>
                <w:color w:val="191919" w:themeColor="background2" w:themeShade="1A"/>
              </w:rPr>
              <w:t>.</w:t>
            </w:r>
          </w:p>
          <w:p w14:paraId="4A616C49" w14:textId="6BA6AF4E" w:rsidR="00BD38FE" w:rsidRPr="00F317ED" w:rsidRDefault="00BD38FE" w:rsidP="00BD38FE">
            <w:pPr>
              <w:rPr>
                <w:color w:val="191919" w:themeColor="background2" w:themeShade="1A"/>
              </w:rPr>
            </w:pPr>
            <w:r w:rsidRPr="00F317ED">
              <w:rPr>
                <w:color w:val="191919" w:themeColor="background2" w:themeShade="1A"/>
              </w:rPr>
              <w:t xml:space="preserve">HSC </w:t>
            </w:r>
            <w:proofErr w:type="gramStart"/>
            <w:r w:rsidRPr="00F317ED">
              <w:rPr>
                <w:color w:val="191919" w:themeColor="background2" w:themeShade="1A"/>
              </w:rPr>
              <w:t>board :</w:t>
            </w:r>
            <w:proofErr w:type="gramEnd"/>
            <w:r w:rsidRPr="00F317ED">
              <w:rPr>
                <w:color w:val="191919" w:themeColor="background2" w:themeShade="1A"/>
              </w:rPr>
              <w:t xml:space="preserve"> </w:t>
            </w:r>
            <w:r w:rsidR="00D52AAE">
              <w:rPr>
                <w:color w:val="191919" w:themeColor="background2" w:themeShade="1A"/>
              </w:rPr>
              <w:t>67.23</w:t>
            </w:r>
            <w:r w:rsidRPr="00F317ED">
              <w:rPr>
                <w:color w:val="191919" w:themeColor="background2" w:themeShade="1A"/>
              </w:rPr>
              <w:t>%</w:t>
            </w:r>
          </w:p>
        </w:tc>
      </w:tr>
      <w:tr w:rsidR="00BD38FE" w:rsidRPr="00843164" w14:paraId="54511F1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63679869" w14:textId="77777777" w:rsidR="00BD38FE" w:rsidRDefault="00BD38FE" w:rsidP="00DF6061">
            <w:pPr>
              <w:pStyle w:val="Date"/>
            </w:pPr>
            <w:r>
              <w:t>2011-2017</w:t>
            </w:r>
          </w:p>
        </w:tc>
        <w:tc>
          <w:tcPr>
            <w:tcW w:w="4087" w:type="pct"/>
          </w:tcPr>
          <w:p w14:paraId="184ED302" w14:textId="77777777" w:rsidR="00BD38FE" w:rsidRPr="00F317ED" w:rsidRDefault="00BD38FE" w:rsidP="00BD38FE">
            <w:pPr>
              <w:rPr>
                <w:color w:val="191919" w:themeColor="background2" w:themeShade="1A"/>
              </w:rPr>
            </w:pPr>
            <w:r w:rsidRPr="00F317ED">
              <w:rPr>
                <w:color w:val="191919" w:themeColor="background2" w:themeShade="1A"/>
              </w:rPr>
              <w:t>SSC</w:t>
            </w:r>
          </w:p>
          <w:p w14:paraId="2301A58E" w14:textId="77777777" w:rsidR="00BD38FE" w:rsidRPr="00F317ED" w:rsidRDefault="00BD38FE" w:rsidP="00BD38FE">
            <w:pPr>
              <w:rPr>
                <w:color w:val="191919" w:themeColor="background2" w:themeShade="1A"/>
              </w:rPr>
            </w:pPr>
            <w:r w:rsidRPr="00F317ED">
              <w:rPr>
                <w:color w:val="191919" w:themeColor="background2" w:themeShade="1A"/>
              </w:rPr>
              <w:t xml:space="preserve">Shri </w:t>
            </w:r>
            <w:proofErr w:type="spellStart"/>
            <w:r w:rsidRPr="00F317ED">
              <w:rPr>
                <w:color w:val="191919" w:themeColor="background2" w:themeShade="1A"/>
              </w:rPr>
              <w:t>kolaidevi</w:t>
            </w:r>
            <w:proofErr w:type="spellEnd"/>
            <w:r w:rsidRPr="00F317ED">
              <w:rPr>
                <w:color w:val="191919" w:themeColor="background2" w:themeShade="1A"/>
              </w:rPr>
              <w:t xml:space="preserve"> </w:t>
            </w:r>
            <w:proofErr w:type="spellStart"/>
            <w:proofErr w:type="gramStart"/>
            <w:r w:rsidRPr="00F317ED">
              <w:rPr>
                <w:color w:val="191919" w:themeColor="background2" w:themeShade="1A"/>
              </w:rPr>
              <w:t>vidyala</w:t>
            </w:r>
            <w:r w:rsidR="00F317ED">
              <w:rPr>
                <w:color w:val="191919" w:themeColor="background2" w:themeShade="1A"/>
              </w:rPr>
              <w:t>y</w:t>
            </w:r>
            <w:r w:rsidRPr="00F317ED">
              <w:rPr>
                <w:color w:val="191919" w:themeColor="background2" w:themeShade="1A"/>
              </w:rPr>
              <w:t>,kolgaon</w:t>
            </w:r>
            <w:proofErr w:type="spellEnd"/>
            <w:proofErr w:type="gramEnd"/>
          </w:p>
          <w:p w14:paraId="11390A69" w14:textId="020E8F80" w:rsidR="00BD38FE" w:rsidRPr="00F317ED" w:rsidRDefault="00BD38FE" w:rsidP="00BD38FE">
            <w:pPr>
              <w:rPr>
                <w:color w:val="191919" w:themeColor="background2" w:themeShade="1A"/>
              </w:rPr>
            </w:pPr>
            <w:r w:rsidRPr="00F317ED">
              <w:rPr>
                <w:color w:val="191919" w:themeColor="background2" w:themeShade="1A"/>
              </w:rPr>
              <w:t>HSC board 9</w:t>
            </w:r>
            <w:r w:rsidR="00D52AAE">
              <w:rPr>
                <w:color w:val="191919" w:themeColor="background2" w:themeShade="1A"/>
              </w:rPr>
              <w:t>2.20%</w:t>
            </w:r>
            <w:r w:rsidR="00F317ED" w:rsidRPr="00F317ED">
              <w:rPr>
                <w:color w:val="191919" w:themeColor="background2" w:themeShade="1A"/>
              </w:rPr>
              <w:t xml:space="preserve"> </w:t>
            </w:r>
          </w:p>
        </w:tc>
      </w:tr>
      <w:tr w:rsidR="00DF6061" w:rsidRPr="00843164" w14:paraId="1D3C303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7233B28" w14:textId="77777777" w:rsidR="00DF6061" w:rsidRDefault="00DF6061" w:rsidP="00297EBC">
            <w:pPr>
              <w:pStyle w:val="Date"/>
            </w:pPr>
          </w:p>
        </w:tc>
        <w:tc>
          <w:tcPr>
            <w:tcW w:w="4087" w:type="pct"/>
          </w:tcPr>
          <w:p w14:paraId="2DA13A09" w14:textId="77777777" w:rsidR="00DF6061" w:rsidRDefault="00DF6061" w:rsidP="00297EBC"/>
        </w:tc>
      </w:tr>
      <w:tr w:rsidR="00DF6061" w:rsidRPr="00843164" w14:paraId="2C410C9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91218ED" w14:textId="77777777" w:rsidR="00DF6061" w:rsidRDefault="00DF6061" w:rsidP="00297EBC">
            <w:pPr>
              <w:pStyle w:val="Date"/>
            </w:pPr>
          </w:p>
        </w:tc>
        <w:tc>
          <w:tcPr>
            <w:tcW w:w="4087" w:type="pct"/>
          </w:tcPr>
          <w:p w14:paraId="3653145D" w14:textId="77777777" w:rsidR="00DF6061" w:rsidRDefault="00DF6061" w:rsidP="00297EBC"/>
        </w:tc>
      </w:tr>
    </w:tbl>
    <w:p w14:paraId="568C469B" w14:textId="77777777" w:rsidR="00126049" w:rsidRPr="005732C8" w:rsidRDefault="005732C8" w:rsidP="005732C8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12CB1CE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E7D9507" w14:textId="77777777" w:rsidR="00260D3F" w:rsidRPr="00843164" w:rsidRDefault="00260D3F" w:rsidP="005732C8"/>
        </w:tc>
      </w:tr>
    </w:tbl>
    <w:p w14:paraId="15200729" w14:textId="77777777" w:rsidR="00126049" w:rsidRPr="00843164" w:rsidRDefault="00126049" w:rsidP="002563E8">
      <w:pPr>
        <w:pStyle w:val="Heading1"/>
      </w:pPr>
    </w:p>
    <w:tbl>
      <w:tblPr>
        <w:tblStyle w:val="ResumeTable"/>
        <w:tblpPr w:leftFromText="180" w:rightFromText="180" w:vertAnchor="text" w:horzAnchor="margin" w:tblpY="4218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5732C8" w:rsidRPr="00843164" w14:paraId="323CDAB6" w14:textId="77777777" w:rsidTr="00573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8BF6971" w14:textId="77777777" w:rsidR="005732C8" w:rsidRPr="00843164" w:rsidRDefault="005732C8" w:rsidP="005732C8"/>
        </w:tc>
      </w:tr>
    </w:tbl>
    <w:p w14:paraId="639F369B" w14:textId="77777777" w:rsidR="00260D3F" w:rsidRPr="005732C8" w:rsidRDefault="00260D3F" w:rsidP="005732C8"/>
    <w:sectPr w:rsidR="00260D3F" w:rsidRPr="005732C8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4991" w14:textId="77777777" w:rsidR="008C0A79" w:rsidRDefault="008C0A79">
      <w:pPr>
        <w:spacing w:after="0"/>
      </w:pPr>
      <w:r>
        <w:separator/>
      </w:r>
    </w:p>
    <w:p w14:paraId="4AF93B15" w14:textId="77777777" w:rsidR="008C0A79" w:rsidRDefault="008C0A79"/>
  </w:endnote>
  <w:endnote w:type="continuationSeparator" w:id="0">
    <w:p w14:paraId="33F55888" w14:textId="77777777" w:rsidR="008C0A79" w:rsidRDefault="008C0A79">
      <w:pPr>
        <w:spacing w:after="0"/>
      </w:pPr>
      <w:r>
        <w:continuationSeparator/>
      </w:r>
    </w:p>
    <w:p w14:paraId="66523604" w14:textId="77777777" w:rsidR="008C0A79" w:rsidRDefault="008C0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C31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23F8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BA36" w14:textId="77777777" w:rsidR="008C0A79" w:rsidRDefault="008C0A79">
      <w:pPr>
        <w:spacing w:after="0"/>
      </w:pPr>
      <w:r>
        <w:separator/>
      </w:r>
    </w:p>
    <w:p w14:paraId="70B46A6D" w14:textId="77777777" w:rsidR="008C0A79" w:rsidRDefault="008C0A79"/>
  </w:footnote>
  <w:footnote w:type="continuationSeparator" w:id="0">
    <w:p w14:paraId="1609FD42" w14:textId="77777777" w:rsidR="008C0A79" w:rsidRDefault="008C0A79">
      <w:pPr>
        <w:spacing w:after="0"/>
      </w:pPr>
      <w:r>
        <w:continuationSeparator/>
      </w:r>
    </w:p>
    <w:p w14:paraId="1845912A" w14:textId="77777777" w:rsidR="008C0A79" w:rsidRDefault="008C0A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0B47CA6"/>
    <w:multiLevelType w:val="hybridMultilevel"/>
    <w:tmpl w:val="D5801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5746A"/>
    <w:multiLevelType w:val="hybridMultilevel"/>
    <w:tmpl w:val="D3AAB7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6B5"/>
    <w:rsid w:val="000320ED"/>
    <w:rsid w:val="000C0CA7"/>
    <w:rsid w:val="000F2762"/>
    <w:rsid w:val="00126049"/>
    <w:rsid w:val="0014523F"/>
    <w:rsid w:val="001A6F41"/>
    <w:rsid w:val="00254924"/>
    <w:rsid w:val="002563E8"/>
    <w:rsid w:val="00260D3F"/>
    <w:rsid w:val="002C6D54"/>
    <w:rsid w:val="003734ED"/>
    <w:rsid w:val="004442D0"/>
    <w:rsid w:val="004558EF"/>
    <w:rsid w:val="004827F9"/>
    <w:rsid w:val="005166B5"/>
    <w:rsid w:val="00526C73"/>
    <w:rsid w:val="005732C8"/>
    <w:rsid w:val="00650306"/>
    <w:rsid w:val="00653957"/>
    <w:rsid w:val="00693B17"/>
    <w:rsid w:val="00762CE4"/>
    <w:rsid w:val="0079705F"/>
    <w:rsid w:val="00797C46"/>
    <w:rsid w:val="00843164"/>
    <w:rsid w:val="00854E7D"/>
    <w:rsid w:val="008551F7"/>
    <w:rsid w:val="008A74DF"/>
    <w:rsid w:val="008B1491"/>
    <w:rsid w:val="008B5DC0"/>
    <w:rsid w:val="008C0A79"/>
    <w:rsid w:val="008D5B41"/>
    <w:rsid w:val="00931654"/>
    <w:rsid w:val="00A82DCC"/>
    <w:rsid w:val="00BA11A8"/>
    <w:rsid w:val="00BD38FE"/>
    <w:rsid w:val="00C02E26"/>
    <w:rsid w:val="00C067C5"/>
    <w:rsid w:val="00C85078"/>
    <w:rsid w:val="00CC05D9"/>
    <w:rsid w:val="00CD7582"/>
    <w:rsid w:val="00D0020C"/>
    <w:rsid w:val="00D06E8C"/>
    <w:rsid w:val="00D52AAE"/>
    <w:rsid w:val="00D568D3"/>
    <w:rsid w:val="00D65641"/>
    <w:rsid w:val="00D81F4E"/>
    <w:rsid w:val="00DF6061"/>
    <w:rsid w:val="00DF700D"/>
    <w:rsid w:val="00E23F8D"/>
    <w:rsid w:val="00E304E1"/>
    <w:rsid w:val="00E42361"/>
    <w:rsid w:val="00E76367"/>
    <w:rsid w:val="00F25533"/>
    <w:rsid w:val="00F317ED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E151"/>
  <w15:chartTrackingRefBased/>
  <w15:docId w15:val="{0EA07B81-60DB-41FD-ADE4-DD3DD15C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krdh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6F3E64A94D42A0A3C358766FF7A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4D6FC-0C22-4D91-815B-31B5E9D2D7AD}"/>
      </w:docPartPr>
      <w:docPartBody>
        <w:p w:rsidR="00C579D8" w:rsidRDefault="00CC7878">
          <w:pPr>
            <w:pStyle w:val="B66F3E64A94D42A0A3C358766FF7A852"/>
          </w:pPr>
          <w:r w:rsidRPr="00843164">
            <w:t>Skills &amp; Abilities</w:t>
          </w:r>
        </w:p>
      </w:docPartBody>
    </w:docPart>
    <w:docPart>
      <w:docPartPr>
        <w:name w:val="F3F58E8C157F482D942BCA54EC3B2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C5BAF-CCB5-4CBF-9423-CCB439822763}"/>
      </w:docPartPr>
      <w:docPartBody>
        <w:p w:rsidR="00C579D8" w:rsidRDefault="00CC7878">
          <w:pPr>
            <w:pStyle w:val="F3F58E8C157F482D942BCA54EC3B2D20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CD"/>
    <w:rsid w:val="001937C6"/>
    <w:rsid w:val="003B41DA"/>
    <w:rsid w:val="00C579D8"/>
    <w:rsid w:val="00CC7878"/>
    <w:rsid w:val="00DD7FCD"/>
    <w:rsid w:val="00E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6F3E64A94D42A0A3C358766FF7A852">
    <w:name w:val="B66F3E64A94D42A0A3C358766FF7A852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F3F58E8C157F482D942BCA54EC3B2D20">
    <w:name w:val="F3F58E8C157F482D942BCA54EC3B2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chkrdhr</dc:creator>
  <cp:lastModifiedBy>Akanksha Lagad</cp:lastModifiedBy>
  <cp:revision>2</cp:revision>
  <cp:lastPrinted>2021-09-29T06:30:00Z</cp:lastPrinted>
  <dcterms:created xsi:type="dcterms:W3CDTF">2022-01-25T07:56:00Z</dcterms:created>
  <dcterms:modified xsi:type="dcterms:W3CDTF">2022-01-25T07:56:00Z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